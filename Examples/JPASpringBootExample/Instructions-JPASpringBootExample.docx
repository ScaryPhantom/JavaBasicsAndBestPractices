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B215" w14:textId="2092CAE7" w:rsidR="000A1CB3" w:rsidRPr="00464059" w:rsidRDefault="000A1CB3" w:rsidP="000A1CB3">
      <w:pPr>
        <w:rPr>
          <w:color w:val="FFFFFF" w:themeColor="background1"/>
          <w:szCs w:val="20"/>
        </w:rPr>
      </w:pPr>
    </w:p>
    <w:p w14:paraId="589ACAD4" w14:textId="1B53C03B" w:rsidR="000B5E32" w:rsidRPr="00464059" w:rsidRDefault="00464059" w:rsidP="00B30714">
      <w:pPr>
        <w:pStyle w:val="StkNumberedHeading"/>
        <w:numPr>
          <w:ilvl w:val="0"/>
          <w:numId w:val="0"/>
        </w:numPr>
      </w:pPr>
      <w:r>
        <w:t>Instrucciones</w:t>
      </w:r>
    </w:p>
    <w:p w14:paraId="46212995" w14:textId="77777777" w:rsidR="0025774D" w:rsidRDefault="0025774D" w:rsidP="00C45137"/>
    <w:p w14:paraId="4563FD2F" w14:textId="392F3BF0" w:rsidR="000B5E32" w:rsidRPr="00464059" w:rsidRDefault="0025774D" w:rsidP="00C45137">
      <w:r>
        <w:t>A continuación, se describen las actividades a realizar durante el curso</w:t>
      </w:r>
      <w:r w:rsidR="000B5E32" w:rsidRPr="00464059">
        <w:t>:</w:t>
      </w:r>
    </w:p>
    <w:p w14:paraId="53FDCE5B" w14:textId="77777777" w:rsidR="0025774D" w:rsidRDefault="0025774D" w:rsidP="0025774D">
      <w:pPr>
        <w:pStyle w:val="StkMultilevel"/>
        <w:numPr>
          <w:ilvl w:val="0"/>
          <w:numId w:val="0"/>
        </w:numPr>
        <w:ind w:left="1152"/>
      </w:pPr>
    </w:p>
    <w:p w14:paraId="6A54D173" w14:textId="76B58A6A" w:rsidR="000B585C" w:rsidRPr="00464059" w:rsidRDefault="007F7525" w:rsidP="00557279">
      <w:pPr>
        <w:pStyle w:val="StkMultilevel"/>
      </w:pPr>
      <w:r>
        <w:t xml:space="preserve">Solicitar/Verificar que se tiene instalado el </w:t>
      </w:r>
      <w:r w:rsidR="000B585C" w:rsidRPr="00464059">
        <w:t>Software Requerido</w:t>
      </w:r>
      <w:r>
        <w:t>:</w:t>
      </w:r>
    </w:p>
    <w:p w14:paraId="32663AFF" w14:textId="651E0B8D" w:rsidR="000B585C" w:rsidRPr="00464059" w:rsidRDefault="000B585C" w:rsidP="000B585C">
      <w:pPr>
        <w:pStyle w:val="StkMultilevel"/>
        <w:numPr>
          <w:ilvl w:val="0"/>
          <w:numId w:val="0"/>
        </w:numPr>
        <w:ind w:left="1152"/>
      </w:pPr>
    </w:p>
    <w:p w14:paraId="45492E19" w14:textId="6AECB644" w:rsidR="00CB2E37" w:rsidRPr="00464059" w:rsidRDefault="000B585C" w:rsidP="00CB2E37">
      <w:pPr>
        <w:pStyle w:val="StkMultilevel"/>
        <w:numPr>
          <w:ilvl w:val="0"/>
          <w:numId w:val="37"/>
        </w:numPr>
      </w:pPr>
      <w:r w:rsidRPr="00464059">
        <w:t>Open Java 11 (JDK)</w:t>
      </w:r>
      <w:r w:rsidR="00CB2E37" w:rsidRPr="00464059">
        <w:t xml:space="preserve"> </w:t>
      </w:r>
      <w:r w:rsidR="00464059" w:rsidRPr="00464059">
        <w:t>(Comando</w:t>
      </w:r>
      <w:r w:rsidR="00CB2E37" w:rsidRPr="00464059">
        <w:t xml:space="preserve"> </w:t>
      </w:r>
      <w:r w:rsidR="00CB2E37" w:rsidRPr="00464059">
        <w:rPr>
          <w:i/>
          <w:iCs/>
        </w:rPr>
        <w:t>java -</w:t>
      </w:r>
      <w:r w:rsidR="00464059" w:rsidRPr="00464059">
        <w:rPr>
          <w:i/>
          <w:iCs/>
        </w:rPr>
        <w:t>version</w:t>
      </w:r>
      <w:r w:rsidR="00464059" w:rsidRPr="00464059">
        <w:t>)</w:t>
      </w:r>
    </w:p>
    <w:p w14:paraId="4CAE18EF" w14:textId="63796882" w:rsidR="000B585C" w:rsidRPr="00464059" w:rsidRDefault="000B585C" w:rsidP="00CB2E37">
      <w:pPr>
        <w:pStyle w:val="StkMultilevel"/>
        <w:numPr>
          <w:ilvl w:val="0"/>
          <w:numId w:val="37"/>
        </w:numPr>
      </w:pPr>
      <w:r w:rsidRPr="00464059">
        <w:t xml:space="preserve">Maven 3.X </w:t>
      </w:r>
      <w:r w:rsidR="00464059" w:rsidRPr="00464059">
        <w:t>(Comando</w:t>
      </w:r>
      <w:r w:rsidR="00CB2E37" w:rsidRPr="00464059">
        <w:t xml:space="preserve"> </w:t>
      </w:r>
      <w:r w:rsidR="00CB2E37" w:rsidRPr="00464059">
        <w:rPr>
          <w:i/>
          <w:iCs/>
        </w:rPr>
        <w:t>mvn -</w:t>
      </w:r>
      <w:r w:rsidR="00464059" w:rsidRPr="00464059">
        <w:rPr>
          <w:i/>
          <w:iCs/>
        </w:rPr>
        <w:t>version</w:t>
      </w:r>
      <w:r w:rsidR="00464059" w:rsidRPr="00464059">
        <w:t>)</w:t>
      </w:r>
    </w:p>
    <w:p w14:paraId="46938FA4" w14:textId="429925B1" w:rsidR="000B585C" w:rsidRPr="00464059" w:rsidRDefault="000B585C" w:rsidP="00CB2E37">
      <w:pPr>
        <w:pStyle w:val="StkMultilevel"/>
        <w:numPr>
          <w:ilvl w:val="0"/>
          <w:numId w:val="37"/>
        </w:numPr>
      </w:pPr>
      <w:r w:rsidRPr="00464059">
        <w:t>Eclipse J</w:t>
      </w:r>
      <w:r w:rsidR="00CB2E37" w:rsidRPr="00464059">
        <w:t xml:space="preserve">ava </w:t>
      </w:r>
      <w:r w:rsidRPr="00464059">
        <w:t>EE</w:t>
      </w:r>
    </w:p>
    <w:p w14:paraId="02DF8CBC" w14:textId="4F44A21A" w:rsidR="000B585C" w:rsidRPr="00464059" w:rsidRDefault="000B585C" w:rsidP="00CB2E37">
      <w:pPr>
        <w:pStyle w:val="StkMultilevel"/>
        <w:numPr>
          <w:ilvl w:val="0"/>
          <w:numId w:val="37"/>
        </w:numPr>
      </w:pPr>
      <w:r w:rsidRPr="00464059">
        <w:t>Insomnia</w:t>
      </w:r>
    </w:p>
    <w:p w14:paraId="170B93AB" w14:textId="2D8C077C" w:rsidR="00CB2E37" w:rsidRDefault="00CB2E37" w:rsidP="00CB2E37">
      <w:pPr>
        <w:pStyle w:val="StkMultilevel"/>
        <w:numPr>
          <w:ilvl w:val="0"/>
          <w:numId w:val="37"/>
        </w:numPr>
      </w:pPr>
      <w:r w:rsidRPr="00464059">
        <w:t>MariaDB</w:t>
      </w:r>
    </w:p>
    <w:p w14:paraId="7007E700" w14:textId="1C8E41C1" w:rsidR="007F7525" w:rsidRPr="00464059" w:rsidRDefault="007F7525" w:rsidP="00CB2E37">
      <w:pPr>
        <w:pStyle w:val="StkMultilevel"/>
        <w:numPr>
          <w:ilvl w:val="0"/>
          <w:numId w:val="37"/>
        </w:numPr>
      </w:pPr>
      <w:r>
        <w:t>Git</w:t>
      </w:r>
    </w:p>
    <w:p w14:paraId="75687712" w14:textId="77777777" w:rsidR="000B585C" w:rsidRPr="00464059" w:rsidRDefault="000B585C" w:rsidP="007F7525">
      <w:pPr>
        <w:pStyle w:val="StkMultilevel"/>
        <w:numPr>
          <w:ilvl w:val="0"/>
          <w:numId w:val="0"/>
        </w:numPr>
      </w:pPr>
    </w:p>
    <w:p w14:paraId="1A329BDC" w14:textId="3B6AD5D9" w:rsidR="007F7525" w:rsidRDefault="000B585C" w:rsidP="007F7525">
      <w:pPr>
        <w:pStyle w:val="StkMultilevel"/>
      </w:pPr>
      <w:r w:rsidRPr="00464059">
        <w:t>Revisar</w:t>
      </w:r>
      <w:r w:rsidR="0025774D">
        <w:t xml:space="preserve"> y entender</w:t>
      </w:r>
      <w:r w:rsidRPr="00464059">
        <w:t xml:space="preserve"> el material de </w:t>
      </w:r>
      <w:r w:rsidR="00464059">
        <w:t xml:space="preserve">la plataforma </w:t>
      </w:r>
      <w:r w:rsidR="00740F53">
        <w:t>online.</w:t>
      </w:r>
    </w:p>
    <w:p w14:paraId="69F042B2" w14:textId="77777777" w:rsidR="007F7525" w:rsidRPr="007F7525" w:rsidRDefault="007F7525" w:rsidP="00740F53">
      <w:pPr>
        <w:pStyle w:val="StkMultilevel"/>
        <w:numPr>
          <w:ilvl w:val="0"/>
          <w:numId w:val="0"/>
        </w:numPr>
      </w:pPr>
    </w:p>
    <w:p w14:paraId="3A24F34F" w14:textId="77777777" w:rsidR="000B585C" w:rsidRPr="007F7525" w:rsidRDefault="000B585C" w:rsidP="000B585C">
      <w:pPr>
        <w:pStyle w:val="StkMultilevel"/>
        <w:numPr>
          <w:ilvl w:val="0"/>
          <w:numId w:val="0"/>
        </w:numPr>
        <w:ind w:left="1152"/>
      </w:pPr>
    </w:p>
    <w:p w14:paraId="50891D6A" w14:textId="5993CFC1" w:rsidR="00464059" w:rsidRDefault="003731AA" w:rsidP="00464059">
      <w:pPr>
        <w:pStyle w:val="StkMultilevel"/>
      </w:pPr>
      <w:r w:rsidRPr="00464059">
        <w:t>Crear un</w:t>
      </w:r>
      <w:r w:rsidR="00CB2E37" w:rsidRPr="00464059">
        <w:t xml:space="preserve"> </w:t>
      </w:r>
      <w:r w:rsidRPr="00464059">
        <w:t>esquema</w:t>
      </w:r>
      <w:r w:rsidR="007F7525">
        <w:t xml:space="preserve"> llamado </w:t>
      </w:r>
      <w:r w:rsidR="007F7525" w:rsidRPr="007F7525">
        <w:rPr>
          <w:i/>
          <w:iCs/>
        </w:rPr>
        <w:t>Certificacion</w:t>
      </w:r>
      <w:r w:rsidRPr="00464059">
        <w:t xml:space="preserve"> en MysQL/Maria DB</w:t>
      </w:r>
      <w:r w:rsidR="00526167">
        <w:t xml:space="preserve"> y poner como schema default</w:t>
      </w:r>
      <w:r w:rsidR="00CB2E37" w:rsidRPr="00464059">
        <w:t>:</w:t>
      </w:r>
    </w:p>
    <w:p w14:paraId="2F946821" w14:textId="6B6B9759" w:rsidR="007F7525" w:rsidRDefault="007F7525" w:rsidP="007F7525">
      <w:pPr>
        <w:pStyle w:val="StkMultilevel"/>
        <w:numPr>
          <w:ilvl w:val="0"/>
          <w:numId w:val="0"/>
        </w:numPr>
        <w:ind w:left="1152"/>
      </w:pPr>
    </w:p>
    <w:p w14:paraId="51DC54FE" w14:textId="4622217B" w:rsidR="00464059" w:rsidRPr="00B30714" w:rsidRDefault="007F7525" w:rsidP="00B30714">
      <w:pPr>
        <w:pStyle w:val="StkMultilevel"/>
        <w:numPr>
          <w:ilvl w:val="0"/>
          <w:numId w:val="0"/>
        </w:numPr>
        <w:ind w:left="1152"/>
        <w:rPr>
          <w:i/>
          <w:iCs/>
          <w:lang w:val="en-US"/>
        </w:rPr>
      </w:pPr>
      <w:r w:rsidRPr="0025774D">
        <w:rPr>
          <w:i/>
          <w:iCs/>
          <w:highlight w:val="lightGray"/>
          <w:lang w:val="en-US"/>
        </w:rPr>
        <w:t>CREATE DATABASE `</w:t>
      </w:r>
      <w:r w:rsidR="00526167" w:rsidRPr="0025774D">
        <w:rPr>
          <w:i/>
          <w:iCs/>
          <w:highlight w:val="lightGray"/>
          <w:lang w:val="en-US"/>
        </w:rPr>
        <w:t>Certificacion</w:t>
      </w:r>
      <w:r w:rsidRPr="0025774D">
        <w:rPr>
          <w:i/>
          <w:iCs/>
          <w:highlight w:val="lightGray"/>
          <w:lang w:val="en-US"/>
        </w:rPr>
        <w:t>` /*!40100 DEFAULT CHARACTER SET latin1 */;</w:t>
      </w:r>
    </w:p>
    <w:p w14:paraId="019E7355" w14:textId="36BB3376" w:rsidR="00526167" w:rsidRDefault="00526167" w:rsidP="00464059">
      <w:pPr>
        <w:pStyle w:val="StkMultilevel"/>
        <w:numPr>
          <w:ilvl w:val="0"/>
          <w:numId w:val="0"/>
        </w:numPr>
        <w:ind w:left="1152"/>
        <w:rPr>
          <w:lang w:val="en-US"/>
        </w:rPr>
      </w:pPr>
    </w:p>
    <w:p w14:paraId="46B1F675" w14:textId="77777777" w:rsidR="00526167" w:rsidRPr="007F7525" w:rsidRDefault="00526167" w:rsidP="00464059">
      <w:pPr>
        <w:pStyle w:val="StkMultilevel"/>
        <w:numPr>
          <w:ilvl w:val="0"/>
          <w:numId w:val="0"/>
        </w:numPr>
        <w:ind w:left="1152"/>
        <w:rPr>
          <w:lang w:val="en-US"/>
        </w:rPr>
      </w:pPr>
    </w:p>
    <w:p w14:paraId="2C717E32" w14:textId="77777777" w:rsidR="006E3D6A" w:rsidRDefault="003731AA" w:rsidP="006E3D6A">
      <w:pPr>
        <w:pStyle w:val="StkMultilevel"/>
      </w:pPr>
      <w:r w:rsidRPr="00464059">
        <w:t xml:space="preserve">Dentro del esquema crear la siguiente </w:t>
      </w:r>
      <w:r w:rsidR="00464059">
        <w:t>tabla</w:t>
      </w:r>
      <w:r w:rsidR="00CB2E37" w:rsidRPr="00464059">
        <w:t>:</w:t>
      </w:r>
    </w:p>
    <w:p w14:paraId="19031623" w14:textId="77777777" w:rsidR="006E3D6A" w:rsidRDefault="006E3D6A" w:rsidP="006E3D6A">
      <w:pPr>
        <w:pStyle w:val="ListParagraph"/>
      </w:pPr>
    </w:p>
    <w:p w14:paraId="734B6A23" w14:textId="116CAA9C" w:rsidR="006E3D6A" w:rsidRDefault="006E3D6A" w:rsidP="006E3D6A">
      <w:pPr>
        <w:pStyle w:val="StkMultilevel"/>
        <w:numPr>
          <w:ilvl w:val="0"/>
          <w:numId w:val="0"/>
        </w:numPr>
        <w:ind w:left="1152"/>
      </w:pPr>
    </w:p>
    <w:p w14:paraId="692A5B56" w14:textId="18FED8AC" w:rsidR="0008637A" w:rsidRDefault="0008637A" w:rsidP="00526167">
      <w:pPr>
        <w:pStyle w:val="StkMultilevel"/>
        <w:numPr>
          <w:ilvl w:val="0"/>
          <w:numId w:val="0"/>
        </w:numPr>
        <w:ind w:left="1152"/>
        <w:rPr>
          <w:i/>
          <w:iCs/>
        </w:rPr>
      </w:pPr>
    </w:p>
    <w:p w14:paraId="3194AACF" w14:textId="77777777" w:rsidR="0008637A" w:rsidRPr="0008637A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08637A">
        <w:rPr>
          <w:i/>
          <w:iCs/>
          <w:highlight w:val="lightGray"/>
          <w:lang w:val="en-US"/>
        </w:rPr>
        <w:t>CREATE TABLE `softtek_bitacora_auditoria` (</w:t>
      </w:r>
    </w:p>
    <w:p w14:paraId="2F698C6F" w14:textId="027B000D" w:rsidR="0008637A" w:rsidRPr="00766C0E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766C0E">
        <w:rPr>
          <w:i/>
          <w:iCs/>
          <w:highlight w:val="lightGray"/>
          <w:lang w:val="en-US"/>
        </w:rPr>
        <w:t>`CVE_BITACORA_AUDITORIA` int(10) NOT NULL AUTO_INCREMENT,</w:t>
      </w:r>
    </w:p>
    <w:p w14:paraId="7F3D51DE" w14:textId="43BDB1E3" w:rsidR="0008637A" w:rsidRPr="0008637A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</w:rPr>
      </w:pPr>
      <w:r w:rsidRPr="0008637A">
        <w:rPr>
          <w:i/>
          <w:iCs/>
          <w:highlight w:val="lightGray"/>
        </w:rPr>
        <w:t>`FEC_REGISTRO_ALTA` datetime DEFAULT NULL,</w:t>
      </w:r>
    </w:p>
    <w:p w14:paraId="6E7A9FCA" w14:textId="5F5E3006" w:rsidR="0008637A" w:rsidRPr="0008637A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</w:rPr>
      </w:pPr>
      <w:r w:rsidRPr="0008637A">
        <w:rPr>
          <w:i/>
          <w:iCs/>
          <w:highlight w:val="lightGray"/>
        </w:rPr>
        <w:t>`DES_USUARIO_VENTANILLA` varchar(20) DEFAULT NULL,</w:t>
      </w:r>
    </w:p>
    <w:p w14:paraId="7151092F" w14:textId="3B654FDD" w:rsidR="0008637A" w:rsidRPr="0008637A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</w:rPr>
      </w:pPr>
      <w:r w:rsidRPr="0008637A">
        <w:rPr>
          <w:i/>
          <w:iCs/>
          <w:highlight w:val="lightGray"/>
        </w:rPr>
        <w:t>`REF_USUARIO_SOLICITANTE` varchar(20) DEFAULT NULL,</w:t>
      </w:r>
    </w:p>
    <w:p w14:paraId="4CDA3334" w14:textId="38B5AA87" w:rsidR="0008637A" w:rsidRPr="0008637A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</w:rPr>
      </w:pPr>
      <w:r w:rsidRPr="0008637A">
        <w:rPr>
          <w:i/>
          <w:iCs/>
          <w:highlight w:val="lightGray"/>
        </w:rPr>
        <w:t>`CVE_ESTADO_SOLICITUD` varchar(8) DEFAULT NULL,</w:t>
      </w:r>
    </w:p>
    <w:p w14:paraId="69EB37B7" w14:textId="2C5BBD55" w:rsidR="0008637A" w:rsidRPr="00766C0E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766C0E">
        <w:rPr>
          <w:i/>
          <w:iCs/>
          <w:highlight w:val="lightGray"/>
          <w:lang w:val="en-US"/>
        </w:rPr>
        <w:t>`REF_EVENTO` varchar(20) DEFAULT NULL,</w:t>
      </w:r>
    </w:p>
    <w:p w14:paraId="7FC561E9" w14:textId="567B39DF" w:rsidR="0008637A" w:rsidRPr="00766C0E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766C0E">
        <w:rPr>
          <w:i/>
          <w:iCs/>
          <w:highlight w:val="lightGray"/>
          <w:lang w:val="en-US"/>
        </w:rPr>
        <w:t>`REF_ROL` varchar(20) DEFAULT NULL,</w:t>
      </w:r>
    </w:p>
    <w:p w14:paraId="524A2034" w14:textId="5068119A" w:rsidR="0008637A" w:rsidRPr="00766C0E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766C0E">
        <w:rPr>
          <w:i/>
          <w:iCs/>
          <w:highlight w:val="lightGray"/>
          <w:lang w:val="en-US"/>
        </w:rPr>
        <w:t>`ID_SOLICITUD_CERTIFICACION` int(10) DEFAULT NULL,</w:t>
      </w:r>
    </w:p>
    <w:p w14:paraId="00C24EC6" w14:textId="437828DF" w:rsidR="0008637A" w:rsidRPr="00766C0E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766C0E">
        <w:rPr>
          <w:i/>
          <w:iCs/>
          <w:highlight w:val="lightGray"/>
          <w:lang w:val="en-US"/>
        </w:rPr>
        <w:t>PRIMARY KEY (`CVE_BITACORA_AUDITORIA`)</w:t>
      </w:r>
    </w:p>
    <w:p w14:paraId="03CAFD94" w14:textId="3954BA47" w:rsidR="0008637A" w:rsidRPr="00766C0E" w:rsidRDefault="0008637A" w:rsidP="0008637A">
      <w:pPr>
        <w:pStyle w:val="StkMultilevel"/>
        <w:numPr>
          <w:ilvl w:val="0"/>
          <w:numId w:val="0"/>
        </w:numPr>
        <w:ind w:left="1152"/>
        <w:rPr>
          <w:i/>
          <w:iCs/>
          <w:highlight w:val="lightGray"/>
          <w:lang w:val="en-US"/>
        </w:rPr>
      </w:pPr>
      <w:r w:rsidRPr="00766C0E">
        <w:rPr>
          <w:i/>
          <w:iCs/>
          <w:highlight w:val="lightGray"/>
          <w:lang w:val="en-US"/>
        </w:rPr>
        <w:t>) ENGINE=InnoDB AUTO_INCREMENT=0 DEFAULT CHARSET=latin1;</w:t>
      </w:r>
    </w:p>
    <w:p w14:paraId="488D3D83" w14:textId="77777777" w:rsidR="00526167" w:rsidRPr="0008637A" w:rsidRDefault="00526167" w:rsidP="006E3D6A">
      <w:pPr>
        <w:pStyle w:val="StkMultilevel"/>
        <w:numPr>
          <w:ilvl w:val="0"/>
          <w:numId w:val="0"/>
        </w:numPr>
        <w:ind w:left="1152"/>
        <w:rPr>
          <w:lang w:val="en-US"/>
        </w:rPr>
      </w:pPr>
    </w:p>
    <w:p w14:paraId="2F33B455" w14:textId="77777777" w:rsidR="006E3D6A" w:rsidRPr="0008637A" w:rsidRDefault="006E3D6A" w:rsidP="006E3D6A">
      <w:pPr>
        <w:pStyle w:val="ListParagraph"/>
        <w:rPr>
          <w:lang w:val="en-US"/>
        </w:rPr>
      </w:pPr>
    </w:p>
    <w:p w14:paraId="2BDFCE54" w14:textId="6980029B" w:rsidR="00CE05E1" w:rsidRDefault="00CE05E1" w:rsidP="006E3D6A">
      <w:pPr>
        <w:pStyle w:val="StkMultilevel"/>
      </w:pPr>
      <w:r>
        <w:t>Crear carpeta CourseMS</w:t>
      </w:r>
    </w:p>
    <w:p w14:paraId="6EF0D5F0" w14:textId="77777777" w:rsidR="00CE05E1" w:rsidRDefault="00CE05E1" w:rsidP="00CE05E1">
      <w:pPr>
        <w:pStyle w:val="StkMultilevel"/>
        <w:numPr>
          <w:ilvl w:val="0"/>
          <w:numId w:val="0"/>
        </w:numPr>
        <w:ind w:left="1152"/>
      </w:pPr>
    </w:p>
    <w:p w14:paraId="71814AFB" w14:textId="39839487" w:rsidR="00663E05" w:rsidRDefault="00CE05E1" w:rsidP="006E3D6A">
      <w:pPr>
        <w:pStyle w:val="StkMultilevel"/>
      </w:pPr>
      <w:r>
        <w:t>Copiar y d</w:t>
      </w:r>
      <w:r w:rsidR="003731AA" w:rsidRPr="006E3D6A">
        <w:t>esc</w:t>
      </w:r>
      <w:r w:rsidR="00526167">
        <w:t xml:space="preserve">omprimir </w:t>
      </w:r>
      <w:r>
        <w:t xml:space="preserve">el paquete </w:t>
      </w:r>
      <w:r w:rsidR="0008637A">
        <w:t>Bitacora</w:t>
      </w:r>
      <w:r>
        <w:t>.zip</w:t>
      </w:r>
      <w:r w:rsidR="006E3D6A" w:rsidRPr="006E3D6A">
        <w:t xml:space="preserve"> </w:t>
      </w:r>
      <w:r w:rsidR="00663E05">
        <w:t xml:space="preserve">obtenido de: </w:t>
      </w:r>
      <w:hyperlink r:id="rId11" w:history="1">
        <w:r w:rsidR="00663E05" w:rsidRPr="00960A9B">
          <w:rPr>
            <w:rStyle w:val="Hyperlink"/>
          </w:rPr>
          <w:t>https://drive.google.com/drive/folders/13m-er-Vk80LCkl-bNre9A8TX7-iLKJsx?usp=sharing</w:t>
        </w:r>
      </w:hyperlink>
      <w:r w:rsidR="00663E05">
        <w:t xml:space="preserve"> </w:t>
      </w:r>
    </w:p>
    <w:p w14:paraId="08268622" w14:textId="77777777" w:rsidR="00663E05" w:rsidRDefault="00663E05" w:rsidP="00663E05">
      <w:pPr>
        <w:pStyle w:val="ListParagraph"/>
      </w:pPr>
    </w:p>
    <w:p w14:paraId="6497BEFA" w14:textId="093C832F" w:rsidR="003731AA" w:rsidRDefault="00CE05E1" w:rsidP="00663E05">
      <w:pPr>
        <w:pStyle w:val="StkMultilevel"/>
        <w:numPr>
          <w:ilvl w:val="0"/>
          <w:numId w:val="0"/>
        </w:numPr>
        <w:ind w:left="1152"/>
      </w:pPr>
      <w:r>
        <w:t>en la carpeta CourseMS.</w:t>
      </w:r>
    </w:p>
    <w:p w14:paraId="7676430F" w14:textId="77777777" w:rsidR="00A864CC" w:rsidRDefault="00A864CC" w:rsidP="00A864CC">
      <w:pPr>
        <w:pStyle w:val="StkMultilevel"/>
        <w:numPr>
          <w:ilvl w:val="0"/>
          <w:numId w:val="0"/>
        </w:numPr>
        <w:ind w:left="1152"/>
      </w:pPr>
    </w:p>
    <w:p w14:paraId="66C08592" w14:textId="08AE88F9" w:rsidR="00A864CC" w:rsidRPr="006E3D6A" w:rsidRDefault="00A864CC" w:rsidP="00A864CC">
      <w:pPr>
        <w:pStyle w:val="StkMultilevel"/>
      </w:pPr>
      <w:r>
        <w:t>Utilizar los siguientes comandos de Maven y java</w:t>
      </w:r>
      <w:r w:rsidRPr="006E3D6A">
        <w:t>:</w:t>
      </w:r>
    </w:p>
    <w:p w14:paraId="2DA67AC4" w14:textId="77777777" w:rsidR="00A864CC" w:rsidRPr="006E3D6A" w:rsidRDefault="00A864CC" w:rsidP="00A864CC">
      <w:pPr>
        <w:pStyle w:val="StkMultilevel"/>
        <w:numPr>
          <w:ilvl w:val="0"/>
          <w:numId w:val="0"/>
        </w:numPr>
        <w:ind w:left="1152"/>
      </w:pPr>
    </w:p>
    <w:p w14:paraId="54986C8A" w14:textId="590447C0" w:rsidR="00CB2E37" w:rsidRPr="00A864CC" w:rsidRDefault="00A864CC" w:rsidP="000B585C">
      <w:pPr>
        <w:pStyle w:val="StkMultilevel"/>
        <w:numPr>
          <w:ilvl w:val="0"/>
          <w:numId w:val="0"/>
        </w:numPr>
        <w:ind w:left="1152"/>
        <w:rPr>
          <w:rFonts w:ascii="Lucida Console" w:hAnsi="Lucida Console" w:cs="Lucida Console"/>
          <w:sz w:val="18"/>
          <w:szCs w:val="18"/>
          <w:highlight w:val="lightGray"/>
          <w:lang w:val="en-US"/>
        </w:rPr>
      </w:pPr>
      <w:r w:rsidRPr="00A864CC">
        <w:rPr>
          <w:rFonts w:ascii="Lucida Console" w:hAnsi="Lucida Console" w:cs="Lucida Console"/>
          <w:sz w:val="18"/>
          <w:szCs w:val="18"/>
          <w:highlight w:val="lightGray"/>
          <w:lang w:val="en-US"/>
        </w:rPr>
        <w:t>mvn clean</w:t>
      </w:r>
    </w:p>
    <w:p w14:paraId="37B49BDD" w14:textId="77777777" w:rsidR="00A864CC" w:rsidRPr="00A864CC" w:rsidRDefault="00A864CC" w:rsidP="00A864CC">
      <w:pPr>
        <w:pStyle w:val="StkMultilevel"/>
        <w:numPr>
          <w:ilvl w:val="0"/>
          <w:numId w:val="0"/>
        </w:numPr>
        <w:ind w:left="1152"/>
        <w:rPr>
          <w:rFonts w:ascii="Lucida Console" w:hAnsi="Lucida Console" w:cs="Lucida Console"/>
          <w:sz w:val="18"/>
          <w:szCs w:val="18"/>
          <w:highlight w:val="lightGray"/>
          <w:lang w:val="en-US"/>
        </w:rPr>
      </w:pPr>
      <w:r w:rsidRPr="00A864CC">
        <w:rPr>
          <w:rFonts w:ascii="Lucida Console" w:hAnsi="Lucida Console" w:cs="Lucida Console"/>
          <w:sz w:val="18"/>
          <w:szCs w:val="18"/>
          <w:highlight w:val="lightGray"/>
          <w:lang w:val="en-US"/>
        </w:rPr>
        <w:t>mvn clean install -Dmaven.test.skip=true</w:t>
      </w:r>
    </w:p>
    <w:p w14:paraId="26CC4AA6" w14:textId="77777777" w:rsidR="00A864CC" w:rsidRPr="00A864CC" w:rsidRDefault="00A864CC" w:rsidP="00A864CC">
      <w:pPr>
        <w:pStyle w:val="StkMultilevel"/>
        <w:numPr>
          <w:ilvl w:val="0"/>
          <w:numId w:val="0"/>
        </w:numPr>
        <w:ind w:left="1152"/>
        <w:rPr>
          <w:rFonts w:ascii="Lucida Console" w:hAnsi="Lucida Console" w:cs="Lucida Console"/>
          <w:sz w:val="18"/>
          <w:szCs w:val="18"/>
          <w:highlight w:val="lightGray"/>
          <w:lang w:val="en-US"/>
        </w:rPr>
      </w:pPr>
      <w:r w:rsidRPr="00A864CC">
        <w:rPr>
          <w:rFonts w:ascii="Lucida Console" w:hAnsi="Lucida Console" w:cs="Lucida Console"/>
          <w:sz w:val="18"/>
          <w:szCs w:val="18"/>
          <w:highlight w:val="lightGray"/>
          <w:lang w:val="en-US"/>
        </w:rPr>
        <w:t>mvn clean package -Dmaven.test.skip=true</w:t>
      </w:r>
    </w:p>
    <w:p w14:paraId="06588239" w14:textId="3959FFE0" w:rsidR="00A864CC" w:rsidRPr="00A864CC" w:rsidRDefault="0008637A" w:rsidP="00A864CC">
      <w:pPr>
        <w:pStyle w:val="StkMultilevel"/>
        <w:numPr>
          <w:ilvl w:val="0"/>
          <w:numId w:val="0"/>
        </w:numPr>
        <w:ind w:left="1152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mvn spring-boot:run</w:t>
      </w:r>
    </w:p>
    <w:p w14:paraId="6C05056E" w14:textId="17AE3D95" w:rsidR="00CD06F6" w:rsidRPr="00A864CC" w:rsidRDefault="00CD06F6" w:rsidP="000B585C">
      <w:pPr>
        <w:pStyle w:val="StkMultilevel"/>
        <w:numPr>
          <w:ilvl w:val="0"/>
          <w:numId w:val="0"/>
        </w:numPr>
        <w:ind w:left="1152"/>
        <w:rPr>
          <w:rFonts w:ascii="Lucida Console" w:hAnsi="Lucida Console" w:cs="Lucida Console"/>
          <w:sz w:val="18"/>
          <w:szCs w:val="18"/>
          <w:lang w:val="en-US"/>
        </w:rPr>
      </w:pPr>
    </w:p>
    <w:p w14:paraId="2BC9A57E" w14:textId="71DEAC03" w:rsidR="00A864CC" w:rsidRDefault="00A864CC" w:rsidP="00A864CC">
      <w:pPr>
        <w:pStyle w:val="StkMultilevel"/>
        <w:numPr>
          <w:ilvl w:val="0"/>
          <w:numId w:val="0"/>
        </w:numPr>
        <w:rPr>
          <w:lang w:val="en-US"/>
        </w:rPr>
      </w:pPr>
    </w:p>
    <w:p w14:paraId="0E7C2665" w14:textId="2C45EB76" w:rsidR="00A864CC" w:rsidRPr="006E3D6A" w:rsidRDefault="00CE05E1" w:rsidP="00A864CC">
      <w:pPr>
        <w:pStyle w:val="StkMultilevel"/>
      </w:pPr>
      <w:r>
        <w:t xml:space="preserve">Para tener los proyectos en eclipse JEE, abrir e importar el folder de </w:t>
      </w:r>
      <w:r w:rsidR="0008637A">
        <w:t>Bitacora</w:t>
      </w:r>
    </w:p>
    <w:p w14:paraId="3E8C2047" w14:textId="77777777" w:rsidR="00526167" w:rsidRPr="00A864CC" w:rsidRDefault="00526167" w:rsidP="00CE05E1">
      <w:pPr>
        <w:pStyle w:val="StkMultilevel"/>
        <w:numPr>
          <w:ilvl w:val="0"/>
          <w:numId w:val="0"/>
        </w:numPr>
      </w:pPr>
    </w:p>
    <w:p w14:paraId="1A7AB7B8" w14:textId="6AF9728C" w:rsidR="00CD06F6" w:rsidRPr="007C05D8" w:rsidRDefault="001300AE" w:rsidP="000B585C">
      <w:pPr>
        <w:pStyle w:val="StkMultilevel"/>
        <w:numPr>
          <w:ilvl w:val="0"/>
          <w:numId w:val="0"/>
        </w:numPr>
        <w:ind w:left="1152"/>
        <w:rPr>
          <w:lang w:val="en-US"/>
        </w:rPr>
      </w:pPr>
      <w:r w:rsidRPr="00CE05E1">
        <w:rPr>
          <w:highlight w:val="lightGray"/>
          <w:lang w:val="en-US"/>
        </w:rPr>
        <w:t xml:space="preserve">Import -&gt; </w:t>
      </w:r>
      <w:r w:rsidR="000508F8" w:rsidRPr="00CE05E1">
        <w:rPr>
          <w:highlight w:val="lightGray"/>
          <w:lang w:val="en-US"/>
        </w:rPr>
        <w:t>Existing Maven Projects</w:t>
      </w:r>
      <w:r w:rsidRPr="00CE05E1">
        <w:rPr>
          <w:highlight w:val="lightGray"/>
          <w:lang w:val="en-US"/>
        </w:rPr>
        <w:t xml:space="preserve"> -&gt; Folder</w:t>
      </w:r>
    </w:p>
    <w:p w14:paraId="637FE549" w14:textId="77777777" w:rsidR="00CE05E1" w:rsidRDefault="00CE05E1" w:rsidP="00CE05E1">
      <w:pPr>
        <w:pStyle w:val="StkMultilevel"/>
        <w:numPr>
          <w:ilvl w:val="0"/>
          <w:numId w:val="0"/>
        </w:numPr>
      </w:pPr>
    </w:p>
    <w:p w14:paraId="6216690D" w14:textId="77777777" w:rsidR="005228CF" w:rsidRDefault="005228CF" w:rsidP="000B585C">
      <w:pPr>
        <w:pStyle w:val="StkMultilevel"/>
        <w:numPr>
          <w:ilvl w:val="0"/>
          <w:numId w:val="0"/>
        </w:numPr>
        <w:ind w:left="1152"/>
      </w:pPr>
    </w:p>
    <w:p w14:paraId="131FA4DE" w14:textId="62E12EA0" w:rsidR="00BD16A2" w:rsidRDefault="00346593" w:rsidP="00A864CC">
      <w:pPr>
        <w:pStyle w:val="StkMultilevel"/>
      </w:pPr>
      <w:r>
        <w:t>Ejecuta el servicio con ayuda de insomnia o Postman para enviar la petición:</w:t>
      </w:r>
    </w:p>
    <w:p w14:paraId="067237F2" w14:textId="77777777" w:rsidR="00140159" w:rsidRDefault="00140159" w:rsidP="00140159">
      <w:pPr>
        <w:pStyle w:val="StkMultilevel"/>
        <w:numPr>
          <w:ilvl w:val="0"/>
          <w:numId w:val="0"/>
        </w:numPr>
        <w:ind w:left="1152"/>
      </w:pPr>
    </w:p>
    <w:p w14:paraId="2EA377CD" w14:textId="2EA73792" w:rsidR="00140159" w:rsidRDefault="00140159" w:rsidP="00140159">
      <w:pPr>
        <w:pStyle w:val="StkMultilevel"/>
        <w:numPr>
          <w:ilvl w:val="0"/>
          <w:numId w:val="0"/>
        </w:numPr>
        <w:ind w:left="1152"/>
      </w:pPr>
    </w:p>
    <w:p w14:paraId="600BB0DB" w14:textId="28A436B4" w:rsidR="00140159" w:rsidRPr="006D0515" w:rsidRDefault="00B27C2B" w:rsidP="00140159">
      <w:pPr>
        <w:pStyle w:val="StkMultilevel"/>
        <w:numPr>
          <w:ilvl w:val="0"/>
          <w:numId w:val="0"/>
        </w:numPr>
        <w:ind w:left="1152"/>
        <w:rPr>
          <w:lang w:val="en-US"/>
        </w:rPr>
      </w:pPr>
      <w:r w:rsidRPr="00727127">
        <w:rPr>
          <w:b/>
          <w:bCs/>
          <w:lang w:val="en-US"/>
        </w:rPr>
        <w:t>Method</w:t>
      </w:r>
      <w:r w:rsidRPr="006D0515">
        <w:rPr>
          <w:lang w:val="en-US"/>
        </w:rPr>
        <w:t>: POST</w:t>
      </w:r>
    </w:p>
    <w:p w14:paraId="4CF026B3" w14:textId="063BD15F" w:rsidR="00582411" w:rsidRPr="009851CB" w:rsidRDefault="00B27C2B" w:rsidP="009851CB">
      <w:pPr>
        <w:pStyle w:val="StkMultilevel"/>
        <w:numPr>
          <w:ilvl w:val="0"/>
          <w:numId w:val="0"/>
        </w:numPr>
        <w:ind w:left="1152"/>
        <w:rPr>
          <w:color w:val="0563C1" w:themeColor="hyperlink"/>
          <w:u w:val="single"/>
          <w:lang w:val="en-US"/>
        </w:rPr>
      </w:pPr>
      <w:r w:rsidRPr="00727127">
        <w:rPr>
          <w:b/>
          <w:bCs/>
          <w:lang w:val="en-US"/>
        </w:rPr>
        <w:t>URL</w:t>
      </w:r>
      <w:r w:rsidRPr="006D0515">
        <w:rPr>
          <w:lang w:val="en-US"/>
        </w:rPr>
        <w:t>:</w:t>
      </w:r>
      <w:r w:rsidR="009851CB">
        <w:rPr>
          <w:lang w:val="en-US"/>
        </w:rPr>
        <w:t xml:space="preserve"> </w:t>
      </w:r>
      <w:hyperlink r:id="rId12" w:history="1">
        <w:r w:rsidR="009851CB" w:rsidRPr="00AE00D2">
          <w:rPr>
            <w:rStyle w:val="Hyperlink"/>
            <w:lang w:val="en-US"/>
          </w:rPr>
          <w:t>http://localhost:8080/mssofttek-bitacora/add</w:t>
        </w:r>
      </w:hyperlink>
      <w:r w:rsidR="009851CB">
        <w:rPr>
          <w:lang w:val="en-US"/>
        </w:rPr>
        <w:t xml:space="preserve"> </w:t>
      </w:r>
    </w:p>
    <w:p w14:paraId="7BDEF22B" w14:textId="16673123" w:rsidR="006D0515" w:rsidRPr="006D0515" w:rsidRDefault="006D0515" w:rsidP="00140159">
      <w:pPr>
        <w:pStyle w:val="StkMultilevel"/>
        <w:numPr>
          <w:ilvl w:val="0"/>
          <w:numId w:val="0"/>
        </w:numPr>
        <w:ind w:left="1152"/>
        <w:rPr>
          <w:lang w:val="en-US"/>
        </w:rPr>
      </w:pPr>
      <w:r w:rsidRPr="00727127">
        <w:rPr>
          <w:b/>
          <w:bCs/>
          <w:lang w:val="en-US"/>
        </w:rPr>
        <w:t>Header</w:t>
      </w:r>
      <w:r>
        <w:rPr>
          <w:lang w:val="en-US"/>
        </w:rPr>
        <w:t>: Content-Type application/json</w:t>
      </w:r>
    </w:p>
    <w:p w14:paraId="1FBEC0DD" w14:textId="0FD4BD65" w:rsidR="00140159" w:rsidRDefault="00140159" w:rsidP="00140159">
      <w:pPr>
        <w:pStyle w:val="StkMultilevel"/>
        <w:numPr>
          <w:ilvl w:val="0"/>
          <w:numId w:val="0"/>
        </w:numPr>
        <w:ind w:left="1152"/>
        <w:rPr>
          <w:lang w:val="en-US"/>
        </w:rPr>
      </w:pPr>
    </w:p>
    <w:p w14:paraId="6F728F93" w14:textId="3C0C9CA4" w:rsidR="006D0515" w:rsidRDefault="006D0515" w:rsidP="00140159">
      <w:pPr>
        <w:pStyle w:val="StkMultilevel"/>
        <w:numPr>
          <w:ilvl w:val="0"/>
          <w:numId w:val="0"/>
        </w:numPr>
        <w:ind w:left="1152"/>
        <w:rPr>
          <w:lang w:val="en-US"/>
        </w:rPr>
      </w:pPr>
      <w:r>
        <w:rPr>
          <w:lang w:val="en-US"/>
        </w:rPr>
        <w:t>Body</w:t>
      </w:r>
    </w:p>
    <w:p w14:paraId="6CEEBAC3" w14:textId="77777777" w:rsidR="006D0515" w:rsidRPr="006D0515" w:rsidRDefault="006D0515" w:rsidP="00140159">
      <w:pPr>
        <w:pStyle w:val="StkMultilevel"/>
        <w:numPr>
          <w:ilvl w:val="0"/>
          <w:numId w:val="0"/>
        </w:numPr>
        <w:ind w:left="1152"/>
        <w:rPr>
          <w:lang w:val="en-US"/>
        </w:rPr>
      </w:pPr>
    </w:p>
    <w:p w14:paraId="395F850E" w14:textId="66D9050B" w:rsidR="00140159" w:rsidRPr="006D16BD" w:rsidRDefault="00140159" w:rsidP="00140159">
      <w:pPr>
        <w:pStyle w:val="StkMultilevel"/>
        <w:numPr>
          <w:ilvl w:val="0"/>
          <w:numId w:val="0"/>
        </w:numPr>
        <w:ind w:left="1152"/>
        <w:rPr>
          <w:highlight w:val="lightGray"/>
        </w:rPr>
      </w:pPr>
      <w:r w:rsidRPr="006D16BD">
        <w:rPr>
          <w:highlight w:val="lightGray"/>
        </w:rPr>
        <w:t>{</w:t>
      </w:r>
    </w:p>
    <w:p w14:paraId="20803C3F" w14:textId="538B5934" w:rsidR="00140159" w:rsidRPr="006D16BD" w:rsidRDefault="00140159" w:rsidP="00140159">
      <w:pPr>
        <w:pStyle w:val="StkMultilevel"/>
        <w:numPr>
          <w:ilvl w:val="0"/>
          <w:numId w:val="0"/>
        </w:numPr>
        <w:ind w:left="1152"/>
        <w:rPr>
          <w:highlight w:val="lightGray"/>
        </w:rPr>
      </w:pPr>
      <w:r w:rsidRPr="006D16BD">
        <w:rPr>
          <w:highlight w:val="lightGray"/>
        </w:rPr>
        <w:t>"usuarioVentanilla" :"JA</w:t>
      </w:r>
      <w:r w:rsidR="00582411">
        <w:rPr>
          <w:highlight w:val="lightGray"/>
        </w:rPr>
        <w:t>A</w:t>
      </w:r>
      <w:r w:rsidRPr="006D16BD">
        <w:rPr>
          <w:highlight w:val="lightGray"/>
        </w:rPr>
        <w:t>S",</w:t>
      </w:r>
    </w:p>
    <w:p w14:paraId="7293F30F" w14:textId="3E9D3762" w:rsidR="00140159" w:rsidRPr="006D16BD" w:rsidRDefault="00140159" w:rsidP="00140159">
      <w:pPr>
        <w:pStyle w:val="StkMultilevel"/>
        <w:numPr>
          <w:ilvl w:val="0"/>
          <w:numId w:val="0"/>
        </w:numPr>
        <w:ind w:left="1152"/>
        <w:rPr>
          <w:highlight w:val="lightGray"/>
        </w:rPr>
      </w:pPr>
      <w:r w:rsidRPr="006D16BD">
        <w:rPr>
          <w:highlight w:val="lightGray"/>
        </w:rPr>
        <w:t>"usuarioSolicitante" : "</w:t>
      </w:r>
      <w:r w:rsidR="00582411">
        <w:rPr>
          <w:highlight w:val="lightGray"/>
        </w:rPr>
        <w:t>STKS</w:t>
      </w:r>
      <w:r w:rsidRPr="006D16BD">
        <w:rPr>
          <w:highlight w:val="lightGray"/>
        </w:rPr>
        <w:t>",</w:t>
      </w:r>
    </w:p>
    <w:p w14:paraId="30E06CCD" w14:textId="31045CBB" w:rsidR="00140159" w:rsidRPr="006D16BD" w:rsidRDefault="00B27C2B" w:rsidP="00140159">
      <w:pPr>
        <w:pStyle w:val="StkMultilevel"/>
        <w:numPr>
          <w:ilvl w:val="0"/>
          <w:numId w:val="0"/>
        </w:numPr>
        <w:ind w:left="1152"/>
        <w:rPr>
          <w:highlight w:val="lightGray"/>
        </w:rPr>
      </w:pPr>
      <w:r w:rsidRPr="006D16BD">
        <w:rPr>
          <w:highlight w:val="lightGray"/>
        </w:rPr>
        <w:t>"</w:t>
      </w:r>
      <w:r w:rsidR="00140159" w:rsidRPr="006D16BD">
        <w:rPr>
          <w:highlight w:val="lightGray"/>
        </w:rPr>
        <w:t>claveEstadoSolicitud": "CALC",</w:t>
      </w:r>
    </w:p>
    <w:p w14:paraId="2CBAD31C" w14:textId="20A921C4" w:rsidR="00140159" w:rsidRPr="006D16BD" w:rsidRDefault="00140159" w:rsidP="00140159">
      <w:pPr>
        <w:pStyle w:val="StkMultilevel"/>
        <w:numPr>
          <w:ilvl w:val="0"/>
          <w:numId w:val="0"/>
        </w:numPr>
        <w:ind w:left="1152"/>
        <w:rPr>
          <w:highlight w:val="lightGray"/>
        </w:rPr>
      </w:pPr>
      <w:r w:rsidRPr="006D16BD">
        <w:rPr>
          <w:highlight w:val="lightGray"/>
        </w:rPr>
        <w:t>"evento": "Determinacion",</w:t>
      </w:r>
    </w:p>
    <w:p w14:paraId="16419C76" w14:textId="1A62115D" w:rsidR="00140159" w:rsidRPr="006D16BD" w:rsidRDefault="00140159" w:rsidP="00140159">
      <w:pPr>
        <w:pStyle w:val="StkMultilevel"/>
        <w:numPr>
          <w:ilvl w:val="1"/>
          <w:numId w:val="0"/>
        </w:numPr>
        <w:ind w:left="1152"/>
        <w:rPr>
          <w:highlight w:val="lightGray"/>
        </w:rPr>
      </w:pPr>
      <w:r w:rsidRPr="362823A9">
        <w:rPr>
          <w:highlight w:val="lightGray"/>
        </w:rPr>
        <w:t>"rol" : "Administrador",</w:t>
      </w:r>
    </w:p>
    <w:p w14:paraId="4605D024" w14:textId="259A70C6" w:rsidR="00140159" w:rsidRPr="006D16BD" w:rsidRDefault="00140159" w:rsidP="00B27C2B">
      <w:pPr>
        <w:pStyle w:val="StkMultilevel"/>
        <w:numPr>
          <w:ilvl w:val="0"/>
          <w:numId w:val="0"/>
        </w:numPr>
        <w:ind w:left="1152"/>
        <w:rPr>
          <w:highlight w:val="lightGray"/>
        </w:rPr>
      </w:pPr>
      <w:r w:rsidRPr="006D16BD">
        <w:rPr>
          <w:highlight w:val="lightGray"/>
        </w:rPr>
        <w:t>"idSolicitudCertificacion": 1</w:t>
      </w:r>
      <w:r w:rsidRPr="006D16BD">
        <w:rPr>
          <w:highlight w:val="lightGray"/>
        </w:rPr>
        <w:tab/>
      </w:r>
    </w:p>
    <w:p w14:paraId="506E3DD7" w14:textId="5037B02A" w:rsidR="005228CF" w:rsidRDefault="00140159" w:rsidP="00140159">
      <w:pPr>
        <w:pStyle w:val="StkMultilevel"/>
        <w:numPr>
          <w:ilvl w:val="0"/>
          <w:numId w:val="0"/>
        </w:numPr>
        <w:ind w:left="1152"/>
      </w:pPr>
      <w:r w:rsidRPr="006D16BD">
        <w:rPr>
          <w:highlight w:val="lightGray"/>
        </w:rPr>
        <w:t>}</w:t>
      </w:r>
    </w:p>
    <w:p w14:paraId="036E1A0C" w14:textId="31E9E938" w:rsidR="00140159" w:rsidRDefault="00140159" w:rsidP="00140159">
      <w:pPr>
        <w:pStyle w:val="StkMultilevel"/>
        <w:numPr>
          <w:ilvl w:val="0"/>
          <w:numId w:val="0"/>
        </w:numPr>
        <w:ind w:left="1152"/>
      </w:pPr>
    </w:p>
    <w:p w14:paraId="74C81D9C" w14:textId="3C24D8B7" w:rsidR="00140159" w:rsidRDefault="00140159" w:rsidP="00B27C2B">
      <w:pPr>
        <w:pStyle w:val="StkMultilevel"/>
        <w:numPr>
          <w:ilvl w:val="0"/>
          <w:numId w:val="0"/>
        </w:numPr>
      </w:pPr>
    </w:p>
    <w:p w14:paraId="41AD0155" w14:textId="30AF4B72" w:rsidR="00C82C5A" w:rsidRPr="00464059" w:rsidRDefault="00C82C5A" w:rsidP="006F2B5D">
      <w:pPr>
        <w:pStyle w:val="StkMultilevel"/>
        <w:numPr>
          <w:ilvl w:val="0"/>
          <w:numId w:val="0"/>
        </w:numPr>
      </w:pPr>
    </w:p>
    <w:sectPr w:rsidR="00C82C5A" w:rsidRPr="00464059" w:rsidSect="000C4166">
      <w:footerReference w:type="first" r:id="rId13"/>
      <w:pgSz w:w="12240" w:h="15840"/>
      <w:pgMar w:top="1418" w:right="1134" w:bottom="1440" w:left="1134" w:header="737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2ECE" w14:textId="77777777" w:rsidR="00B825CB" w:rsidRDefault="00B825CB" w:rsidP="00407E1A">
      <w:r>
        <w:separator/>
      </w:r>
    </w:p>
  </w:endnote>
  <w:endnote w:type="continuationSeparator" w:id="0">
    <w:p w14:paraId="3FC3B7D4" w14:textId="77777777" w:rsidR="00B825CB" w:rsidRDefault="00B825CB" w:rsidP="0040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5830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1BC71C" w14:textId="77777777" w:rsidR="000C4166" w:rsidRDefault="000C4166" w:rsidP="005F18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6B23BD0" w14:textId="7B87D7E4" w:rsidR="00407E1A" w:rsidRDefault="00407E1A" w:rsidP="000C4166">
    <w:pPr>
      <w:ind w:right="360"/>
    </w:pPr>
  </w:p>
  <w:p w14:paraId="6EAD7A35" w14:textId="77777777" w:rsidR="00407E1A" w:rsidRDefault="00407E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D910" w14:textId="77777777" w:rsidR="00B825CB" w:rsidRDefault="00B825CB" w:rsidP="00407E1A">
      <w:r>
        <w:separator/>
      </w:r>
    </w:p>
  </w:footnote>
  <w:footnote w:type="continuationSeparator" w:id="0">
    <w:p w14:paraId="74B7E123" w14:textId="77777777" w:rsidR="00B825CB" w:rsidRDefault="00B825CB" w:rsidP="0040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1E06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D83F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FE00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314DF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0EA6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C2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28A8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20E5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16E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C8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63CC"/>
    <w:multiLevelType w:val="hybridMultilevel"/>
    <w:tmpl w:val="8376B44E"/>
    <w:lvl w:ilvl="0" w:tplc="6B0E64B8">
      <w:start w:val="1"/>
      <w:numFmt w:val="bullet"/>
      <w:pStyle w:val="StkNumberedText"/>
      <w:lvlText w:val=""/>
      <w:lvlJc w:val="left"/>
      <w:pPr>
        <w:ind w:left="567" w:hanging="283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3D53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D4315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077960E2"/>
    <w:multiLevelType w:val="multilevel"/>
    <w:tmpl w:val="B16E7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Franklin Gothic Medium" w:hAnsi="Franklin Gothic Medium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07881CD1"/>
    <w:multiLevelType w:val="multilevel"/>
    <w:tmpl w:val="BE381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C7463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F736C33"/>
    <w:multiLevelType w:val="multilevel"/>
    <w:tmpl w:val="E1201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0816541"/>
    <w:multiLevelType w:val="hybridMultilevel"/>
    <w:tmpl w:val="6074DDC2"/>
    <w:lvl w:ilvl="0" w:tplc="1DBC0A6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23D07"/>
    <w:multiLevelType w:val="hybridMultilevel"/>
    <w:tmpl w:val="F200B4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5872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8221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C645C73"/>
    <w:multiLevelType w:val="multilevel"/>
    <w:tmpl w:val="6E366B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2B51F6B"/>
    <w:multiLevelType w:val="hybridMultilevel"/>
    <w:tmpl w:val="12EC37E4"/>
    <w:lvl w:ilvl="0" w:tplc="871E12B6">
      <w:start w:val="1"/>
      <w:numFmt w:val="bullet"/>
      <w:lvlText w:val="-"/>
      <w:lvlJc w:val="left"/>
      <w:pPr>
        <w:ind w:left="1512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2A331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2375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312569"/>
    <w:multiLevelType w:val="multilevel"/>
    <w:tmpl w:val="A9F00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4DA73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CF065F"/>
    <w:multiLevelType w:val="multilevel"/>
    <w:tmpl w:val="4DDC6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34B2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FC64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61812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3750FD"/>
    <w:multiLevelType w:val="multilevel"/>
    <w:tmpl w:val="15024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605A26E4"/>
    <w:multiLevelType w:val="multilevel"/>
    <w:tmpl w:val="7DCA5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50198"/>
    <w:multiLevelType w:val="multilevel"/>
    <w:tmpl w:val="A7DE80AA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8CE0081"/>
    <w:multiLevelType w:val="hybridMultilevel"/>
    <w:tmpl w:val="C15EDCC2"/>
    <w:lvl w:ilvl="0" w:tplc="5AF4C930">
      <w:start w:val="1"/>
      <w:numFmt w:val="decimal"/>
      <w:pStyle w:val="StkNumberedHeading"/>
      <w:lvlText w:val="%1."/>
      <w:lvlJc w:val="left"/>
      <w:pPr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26898"/>
    <w:multiLevelType w:val="hybridMultilevel"/>
    <w:tmpl w:val="AFE2E396"/>
    <w:lvl w:ilvl="0" w:tplc="080A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 w15:restartNumberingAfterBreak="0">
    <w:nsid w:val="70DF6A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76789C"/>
    <w:multiLevelType w:val="multilevel"/>
    <w:tmpl w:val="70D2C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pacing w:val="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abstractNum w:abstractNumId="38" w15:restartNumberingAfterBreak="0">
    <w:nsid w:val="794F1498"/>
    <w:multiLevelType w:val="multilevel"/>
    <w:tmpl w:val="B8367860"/>
    <w:lvl w:ilvl="0">
      <w:start w:val="1"/>
      <w:numFmt w:val="decimal"/>
      <w:pStyle w:val="StkMultilevel"/>
      <w:lvlText w:val="%1."/>
      <w:lvlJc w:val="left"/>
      <w:pPr>
        <w:ind w:left="720" w:hanging="360"/>
      </w:pPr>
      <w:rPr>
        <w:rFonts w:ascii="Franklin Gothic Medium" w:hAnsi="Franklin Gothic Medium" w:hint="default"/>
        <w:b/>
        <w:i w:val="0"/>
        <w:sz w:val="20"/>
      </w:rPr>
    </w:lvl>
    <w:lvl w:ilvl="1">
      <w:start w:val="1"/>
      <w:numFmt w:val="decimal"/>
      <w:pStyle w:val="StkMultilevel"/>
      <w:lvlText w:val="%1.%2."/>
      <w:lvlJc w:val="left"/>
      <w:pPr>
        <w:ind w:left="1152" w:hanging="432"/>
      </w:pPr>
      <w:rPr>
        <w:rFonts w:ascii="Franklin Gothic Medium" w:hAnsi="Franklin Gothic Medium" w:hint="default"/>
        <w:b w:val="0"/>
        <w:bCs/>
        <w:i w:val="0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Franklin Gothic Medium" w:hAnsi="Franklin Gothic Medium" w:hint="default"/>
        <w:b w:val="0"/>
        <w:bCs/>
        <w:i w:val="0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ascii="Franklin Gothic Medium" w:hAnsi="Franklin Gothic Medium" w:hint="default"/>
        <w:b w:val="0"/>
        <w:bCs/>
        <w:i w:val="0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ascii="Franklin Gothic Medium" w:hAnsi="Franklin Gothic Medium" w:hint="default"/>
        <w:b w:val="0"/>
        <w:bCs/>
        <w:i w:val="0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ascii="Franklin Gothic Medium" w:hAnsi="Franklin Gothic Medium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ascii="Franklin Gothic Medium" w:hAnsi="Franklin Gothic Medium" w:hint="default"/>
        <w:b/>
        <w:i w:val="0"/>
        <w:sz w:val="20"/>
      </w:rPr>
    </w:lvl>
    <w:lvl w:ilvl="7">
      <w:start w:val="1"/>
      <w:numFmt w:val="decimal"/>
      <w:lvlText w:val="%1.%2.%4.%5.%6.%7.%8.1."/>
      <w:lvlJc w:val="left"/>
      <w:pPr>
        <w:ind w:left="4104" w:hanging="1224"/>
      </w:pPr>
      <w:rPr>
        <w:rFonts w:ascii="Franklin Gothic Medium" w:hAnsi="Franklin Gothic Medium"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ascii="Franklin Gothic Medium" w:hAnsi="Franklin Gothic Medium" w:hint="default"/>
        <w:b/>
        <w:i w:val="0"/>
        <w:sz w:val="20"/>
      </w:rPr>
    </w:lvl>
  </w:abstractNum>
  <w:num w:numId="1" w16cid:durableId="1972244212">
    <w:abstractNumId w:val="34"/>
  </w:num>
  <w:num w:numId="2" w16cid:durableId="1984771484">
    <w:abstractNumId w:val="0"/>
  </w:num>
  <w:num w:numId="3" w16cid:durableId="312297704">
    <w:abstractNumId w:val="1"/>
  </w:num>
  <w:num w:numId="4" w16cid:durableId="1023214618">
    <w:abstractNumId w:val="2"/>
  </w:num>
  <w:num w:numId="5" w16cid:durableId="1856651035">
    <w:abstractNumId w:val="3"/>
  </w:num>
  <w:num w:numId="6" w16cid:durableId="1992446197">
    <w:abstractNumId w:val="8"/>
  </w:num>
  <w:num w:numId="7" w16cid:durableId="998770565">
    <w:abstractNumId w:val="4"/>
  </w:num>
  <w:num w:numId="8" w16cid:durableId="828210160">
    <w:abstractNumId w:val="5"/>
  </w:num>
  <w:num w:numId="9" w16cid:durableId="113063271">
    <w:abstractNumId w:val="6"/>
  </w:num>
  <w:num w:numId="10" w16cid:durableId="1946882931">
    <w:abstractNumId w:val="7"/>
  </w:num>
  <w:num w:numId="11" w16cid:durableId="1345664917">
    <w:abstractNumId w:val="9"/>
  </w:num>
  <w:num w:numId="12" w16cid:durableId="1514566543">
    <w:abstractNumId w:val="10"/>
  </w:num>
  <w:num w:numId="13" w16cid:durableId="33238822">
    <w:abstractNumId w:val="37"/>
  </w:num>
  <w:num w:numId="14" w16cid:durableId="258564363">
    <w:abstractNumId w:val="24"/>
  </w:num>
  <w:num w:numId="15" w16cid:durableId="642462255">
    <w:abstractNumId w:val="28"/>
  </w:num>
  <w:num w:numId="16" w16cid:durableId="189954576">
    <w:abstractNumId w:val="20"/>
  </w:num>
  <w:num w:numId="17" w16cid:durableId="1244218465">
    <w:abstractNumId w:val="15"/>
  </w:num>
  <w:num w:numId="18" w16cid:durableId="413401686">
    <w:abstractNumId w:val="16"/>
  </w:num>
  <w:num w:numId="19" w16cid:durableId="2115830411">
    <w:abstractNumId w:val="21"/>
  </w:num>
  <w:num w:numId="20" w16cid:durableId="1819303229">
    <w:abstractNumId w:val="29"/>
  </w:num>
  <w:num w:numId="21" w16cid:durableId="2137139938">
    <w:abstractNumId w:val="36"/>
  </w:num>
  <w:num w:numId="22" w16cid:durableId="1896773397">
    <w:abstractNumId w:val="30"/>
  </w:num>
  <w:num w:numId="23" w16cid:durableId="442463403">
    <w:abstractNumId w:val="19"/>
  </w:num>
  <w:num w:numId="24" w16cid:durableId="109856265">
    <w:abstractNumId w:val="33"/>
  </w:num>
  <w:num w:numId="25" w16cid:durableId="1213808017">
    <w:abstractNumId w:val="27"/>
  </w:num>
  <w:num w:numId="26" w16cid:durableId="544949561">
    <w:abstractNumId w:val="12"/>
  </w:num>
  <w:num w:numId="27" w16cid:durableId="1748382694">
    <w:abstractNumId w:val="26"/>
  </w:num>
  <w:num w:numId="28" w16cid:durableId="1994605147">
    <w:abstractNumId w:val="11"/>
  </w:num>
  <w:num w:numId="29" w16cid:durableId="970591588">
    <w:abstractNumId w:val="23"/>
  </w:num>
  <w:num w:numId="30" w16cid:durableId="1799450662">
    <w:abstractNumId w:val="38"/>
  </w:num>
  <w:num w:numId="31" w16cid:durableId="1368218636">
    <w:abstractNumId w:val="31"/>
  </w:num>
  <w:num w:numId="32" w16cid:durableId="153878812">
    <w:abstractNumId w:val="25"/>
  </w:num>
  <w:num w:numId="33" w16cid:durableId="1213931269">
    <w:abstractNumId w:val="13"/>
  </w:num>
  <w:num w:numId="34" w16cid:durableId="1705405832">
    <w:abstractNumId w:val="32"/>
  </w:num>
  <w:num w:numId="35" w16cid:durableId="1251088130">
    <w:abstractNumId w:val="14"/>
  </w:num>
  <w:num w:numId="36" w16cid:durableId="1410886721">
    <w:abstractNumId w:val="17"/>
  </w:num>
  <w:num w:numId="37" w16cid:durableId="278337093">
    <w:abstractNumId w:val="35"/>
  </w:num>
  <w:num w:numId="38" w16cid:durableId="1846285309">
    <w:abstractNumId w:val="22"/>
  </w:num>
  <w:num w:numId="39" w16cid:durableId="898202345">
    <w:abstractNumId w:val="38"/>
  </w:num>
  <w:num w:numId="40" w16cid:durableId="550918054">
    <w:abstractNumId w:val="38"/>
  </w:num>
  <w:num w:numId="41" w16cid:durableId="529950841">
    <w:abstractNumId w:val="38"/>
  </w:num>
  <w:num w:numId="42" w16cid:durableId="862280270">
    <w:abstractNumId w:val="18"/>
  </w:num>
  <w:num w:numId="43" w16cid:durableId="895048162">
    <w:abstractNumId w:val="38"/>
  </w:num>
  <w:num w:numId="44" w16cid:durableId="125004551">
    <w:abstractNumId w:val="38"/>
  </w:num>
  <w:num w:numId="45" w16cid:durableId="552355298">
    <w:abstractNumId w:val="38"/>
  </w:num>
  <w:num w:numId="46" w16cid:durableId="2010517796">
    <w:abstractNumId w:val="38"/>
  </w:num>
  <w:num w:numId="47" w16cid:durableId="7911695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5C"/>
    <w:rsid w:val="00001DA9"/>
    <w:rsid w:val="00011A5D"/>
    <w:rsid w:val="00027F35"/>
    <w:rsid w:val="00031C95"/>
    <w:rsid w:val="000508F8"/>
    <w:rsid w:val="00064DB6"/>
    <w:rsid w:val="0008637A"/>
    <w:rsid w:val="000A1CB3"/>
    <w:rsid w:val="000B4570"/>
    <w:rsid w:val="000B51EE"/>
    <w:rsid w:val="000B585C"/>
    <w:rsid w:val="000B5E32"/>
    <w:rsid w:val="000B72EE"/>
    <w:rsid w:val="000C4166"/>
    <w:rsid w:val="000C57F6"/>
    <w:rsid w:val="000D2DFC"/>
    <w:rsid w:val="00100B6B"/>
    <w:rsid w:val="00114BD9"/>
    <w:rsid w:val="0012204A"/>
    <w:rsid w:val="001300AE"/>
    <w:rsid w:val="00133518"/>
    <w:rsid w:val="00140159"/>
    <w:rsid w:val="00145CC6"/>
    <w:rsid w:val="00155A46"/>
    <w:rsid w:val="00176A0E"/>
    <w:rsid w:val="001C1067"/>
    <w:rsid w:val="001F2784"/>
    <w:rsid w:val="00234677"/>
    <w:rsid w:val="002412DE"/>
    <w:rsid w:val="0025774D"/>
    <w:rsid w:val="002C1D3B"/>
    <w:rsid w:val="002F48E8"/>
    <w:rsid w:val="00342B4B"/>
    <w:rsid w:val="00346593"/>
    <w:rsid w:val="00346FBC"/>
    <w:rsid w:val="003731AA"/>
    <w:rsid w:val="003A6A81"/>
    <w:rsid w:val="003B5357"/>
    <w:rsid w:val="00407E1A"/>
    <w:rsid w:val="004177A6"/>
    <w:rsid w:val="004336C4"/>
    <w:rsid w:val="00457BB7"/>
    <w:rsid w:val="00464059"/>
    <w:rsid w:val="004868A6"/>
    <w:rsid w:val="00494B77"/>
    <w:rsid w:val="004B1B80"/>
    <w:rsid w:val="005228CF"/>
    <w:rsid w:val="00526167"/>
    <w:rsid w:val="00534D40"/>
    <w:rsid w:val="00557279"/>
    <w:rsid w:val="0056070D"/>
    <w:rsid w:val="00572720"/>
    <w:rsid w:val="00573550"/>
    <w:rsid w:val="00573A95"/>
    <w:rsid w:val="00582411"/>
    <w:rsid w:val="00592604"/>
    <w:rsid w:val="005927C6"/>
    <w:rsid w:val="005E01D9"/>
    <w:rsid w:val="005F1ABD"/>
    <w:rsid w:val="00637094"/>
    <w:rsid w:val="00663E05"/>
    <w:rsid w:val="00694DB0"/>
    <w:rsid w:val="006C5329"/>
    <w:rsid w:val="006D0515"/>
    <w:rsid w:val="006D16BD"/>
    <w:rsid w:val="006E3D6A"/>
    <w:rsid w:val="006F0379"/>
    <w:rsid w:val="006F2B5D"/>
    <w:rsid w:val="00727127"/>
    <w:rsid w:val="00740F53"/>
    <w:rsid w:val="00746547"/>
    <w:rsid w:val="00766C0E"/>
    <w:rsid w:val="007807D8"/>
    <w:rsid w:val="007C05D8"/>
    <w:rsid w:val="007C1E3E"/>
    <w:rsid w:val="007C630B"/>
    <w:rsid w:val="007D0CF3"/>
    <w:rsid w:val="007F7525"/>
    <w:rsid w:val="0082621C"/>
    <w:rsid w:val="0082716F"/>
    <w:rsid w:val="00854682"/>
    <w:rsid w:val="00866EBD"/>
    <w:rsid w:val="00875AD1"/>
    <w:rsid w:val="008B16AA"/>
    <w:rsid w:val="008B4811"/>
    <w:rsid w:val="008B710A"/>
    <w:rsid w:val="008C4ADB"/>
    <w:rsid w:val="0092656E"/>
    <w:rsid w:val="00930A03"/>
    <w:rsid w:val="009344F8"/>
    <w:rsid w:val="009523D8"/>
    <w:rsid w:val="00952664"/>
    <w:rsid w:val="009851CB"/>
    <w:rsid w:val="009B440D"/>
    <w:rsid w:val="009D15D5"/>
    <w:rsid w:val="009E0ABC"/>
    <w:rsid w:val="009E13D1"/>
    <w:rsid w:val="00A41CA6"/>
    <w:rsid w:val="00A67C1B"/>
    <w:rsid w:val="00A864CC"/>
    <w:rsid w:val="00AC2DFF"/>
    <w:rsid w:val="00AC5F8D"/>
    <w:rsid w:val="00AF4F35"/>
    <w:rsid w:val="00B01063"/>
    <w:rsid w:val="00B27C2B"/>
    <w:rsid w:val="00B30714"/>
    <w:rsid w:val="00B35C01"/>
    <w:rsid w:val="00B54B9C"/>
    <w:rsid w:val="00B825CB"/>
    <w:rsid w:val="00BA68AA"/>
    <w:rsid w:val="00BB0D65"/>
    <w:rsid w:val="00BD16A2"/>
    <w:rsid w:val="00BE4820"/>
    <w:rsid w:val="00C2010E"/>
    <w:rsid w:val="00C27DC3"/>
    <w:rsid w:val="00C45137"/>
    <w:rsid w:val="00C47832"/>
    <w:rsid w:val="00C5423C"/>
    <w:rsid w:val="00C6052C"/>
    <w:rsid w:val="00C66813"/>
    <w:rsid w:val="00C82C5A"/>
    <w:rsid w:val="00C8357D"/>
    <w:rsid w:val="00C871C1"/>
    <w:rsid w:val="00C93F83"/>
    <w:rsid w:val="00CB2E37"/>
    <w:rsid w:val="00CC169D"/>
    <w:rsid w:val="00CD06F6"/>
    <w:rsid w:val="00CE05E1"/>
    <w:rsid w:val="00D16499"/>
    <w:rsid w:val="00D44B5E"/>
    <w:rsid w:val="00D62B62"/>
    <w:rsid w:val="00D66BCF"/>
    <w:rsid w:val="00D91445"/>
    <w:rsid w:val="00D92853"/>
    <w:rsid w:val="00DA0295"/>
    <w:rsid w:val="00DF3B1D"/>
    <w:rsid w:val="00E04311"/>
    <w:rsid w:val="00E42AFF"/>
    <w:rsid w:val="00E7729A"/>
    <w:rsid w:val="00EF405B"/>
    <w:rsid w:val="00F169BE"/>
    <w:rsid w:val="00F201DA"/>
    <w:rsid w:val="00FC7B04"/>
    <w:rsid w:val="00FD29B9"/>
    <w:rsid w:val="00FD6F36"/>
    <w:rsid w:val="00FF66F3"/>
    <w:rsid w:val="0E9BE427"/>
    <w:rsid w:val="362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71277"/>
  <w15:chartTrackingRefBased/>
  <w15:docId w15:val="{0F130452-37BD-4589-9D7F-63CF66D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k Body Text"/>
    <w:rsid w:val="00DF3B1D"/>
    <w:rPr>
      <w:rFonts w:ascii="Franklin Gothic Book" w:hAnsi="Franklin Gothic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604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784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604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604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604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604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604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604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604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HeadingText">
    <w:name w:val="Stk Heading Text"/>
    <w:basedOn w:val="Normal"/>
    <w:autoRedefine/>
    <w:rsid w:val="00746547"/>
    <w:rPr>
      <w:rFonts w:ascii="Franklin Gothic Medium" w:hAnsi="Franklin Gothic Medium"/>
      <w:bCs/>
      <w:color w:val="000000" w:themeColor="text1"/>
      <w:sz w:val="24"/>
      <w:szCs w:val="36"/>
    </w:rPr>
  </w:style>
  <w:style w:type="paragraph" w:customStyle="1" w:styleId="StkHeadingsfortables">
    <w:name w:val="Stk Headings for tables"/>
    <w:basedOn w:val="Normal"/>
    <w:rsid w:val="00E7729A"/>
    <w:rPr>
      <w:rFonts w:ascii="Franklin Gothic Medium" w:hAnsi="Franklin Gothic Medium"/>
      <w:color w:val="FFFFFF" w:themeColor="background1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572720"/>
    <w:pPr>
      <w:spacing w:after="100"/>
      <w:ind w:left="200"/>
    </w:pPr>
  </w:style>
  <w:style w:type="paragraph" w:customStyle="1" w:styleId="StkNumberedHeading">
    <w:name w:val="Stk Numbered Heading"/>
    <w:basedOn w:val="Normal"/>
    <w:autoRedefine/>
    <w:rsid w:val="00DF3B1D"/>
    <w:pPr>
      <w:numPr>
        <w:numId w:val="1"/>
      </w:numPr>
      <w:contextualSpacing/>
    </w:pPr>
    <w:rPr>
      <w:rFonts w:ascii="Franklin Gothic Medium" w:hAnsi="Franklin Gothic Medium"/>
      <w:bCs/>
      <w:color w:val="000000" w:themeColor="text1"/>
      <w:sz w:val="24"/>
      <w:szCs w:val="36"/>
    </w:rPr>
  </w:style>
  <w:style w:type="paragraph" w:customStyle="1" w:styleId="StkNumberedText">
    <w:name w:val="Stk Numbered Text"/>
    <w:basedOn w:val="Normal"/>
    <w:autoRedefine/>
    <w:rsid w:val="00DF3B1D"/>
    <w:pPr>
      <w:numPr>
        <w:numId w:val="12"/>
      </w:numPr>
      <w:contextualSpacing/>
    </w:pPr>
  </w:style>
  <w:style w:type="paragraph" w:customStyle="1" w:styleId="StkMultilevel">
    <w:name w:val="Stk Multilevel"/>
    <w:basedOn w:val="Normal"/>
    <w:autoRedefine/>
    <w:rsid w:val="00557279"/>
    <w:pPr>
      <w:numPr>
        <w:ilvl w:val="1"/>
        <w:numId w:val="30"/>
      </w:numPr>
      <w:contextualSpacing/>
    </w:pPr>
  </w:style>
  <w:style w:type="paragraph" w:styleId="TOC1">
    <w:name w:val="toc 1"/>
    <w:aliases w:val="Indice"/>
    <w:basedOn w:val="Normal"/>
    <w:next w:val="Normal"/>
    <w:autoRedefine/>
    <w:uiPriority w:val="39"/>
    <w:unhideWhenUsed/>
    <w:rsid w:val="00572720"/>
    <w:pPr>
      <w:spacing w:after="100"/>
    </w:pPr>
    <w:rPr>
      <w:rFonts w:ascii="Franklin Gothic Medium" w:hAnsi="Franklin Gothic Medium"/>
      <w:sz w:val="24"/>
    </w:rPr>
  </w:style>
  <w:style w:type="table" w:customStyle="1" w:styleId="stkTABLEThree">
    <w:name w:val="stk TABLE Three"/>
    <w:basedOn w:val="TableNormal"/>
    <w:uiPriority w:val="99"/>
    <w:rsid w:val="00573550"/>
    <w:pPr>
      <w:spacing w:before="35" w:after="35"/>
    </w:pPr>
    <w:rPr>
      <w:rFonts w:ascii="Arial" w:eastAsia="Times New Roman" w:hAnsi="Arial"/>
      <w:sz w:val="20"/>
      <w:szCs w:val="20"/>
      <w:lang w:val="en-US"/>
    </w:rPr>
    <w:tblPr>
      <w:tblStyleRowBandSize w:val="1"/>
      <w:tblInd w:w="11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V w:val="single" w:sz="6" w:space="0" w:color="808080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b w:val="0"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jc w:val="left"/>
        <w:outlineLvl w:val="9"/>
      </w:pPr>
      <w:rPr>
        <w:rFonts w:ascii="Arial" w:hAnsi="Arial"/>
        <w:b w:val="0"/>
        <w:bCs w:val="0"/>
        <w:i w:val="0"/>
        <w:iCs w:val="0"/>
        <w:sz w:val="20"/>
        <w:szCs w:val="20"/>
      </w:rPr>
      <w:tblPr/>
      <w:tcPr>
        <w:shd w:val="clear" w:color="auto" w:fill="BFBFB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2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6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60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604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604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60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6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6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7272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2720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407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E1A"/>
    <w:rPr>
      <w:rFonts w:ascii="Franklin Gothic Book" w:hAnsi="Franklin Gothic Book"/>
      <w:sz w:val="20"/>
    </w:rPr>
  </w:style>
  <w:style w:type="paragraph" w:styleId="Footer">
    <w:name w:val="footer"/>
    <w:basedOn w:val="Normal"/>
    <w:link w:val="FooterChar"/>
    <w:uiPriority w:val="99"/>
    <w:unhideWhenUsed/>
    <w:rsid w:val="00637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094"/>
    <w:rPr>
      <w:rFonts w:ascii="Franklin Gothic Book" w:hAnsi="Franklin Gothic Book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C4166"/>
  </w:style>
  <w:style w:type="paragraph" w:styleId="ListParagraph">
    <w:name w:val="List Paragraph"/>
    <w:basedOn w:val="Normal"/>
    <w:uiPriority w:val="34"/>
    <w:qFormat/>
    <w:rsid w:val="000B58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4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mssofttek-bitacora/ad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drive/folders/13m-er-Vk80LCkl-bNre9A8TX7-iLKJsx?usp=shari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.aguilar\Downloads\Word_Template2021_Interno-S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0E49B515CF6449C8B1261D66F2AF3" ma:contentTypeVersion="9" ma:contentTypeDescription="Create a new document." ma:contentTypeScope="" ma:versionID="d01b07a482413c0d3bb8a879ec18bcbb">
  <xsd:schema xmlns:xsd="http://www.w3.org/2001/XMLSchema" xmlns:xs="http://www.w3.org/2001/XMLSchema" xmlns:p="http://schemas.microsoft.com/office/2006/metadata/properties" xmlns:ns2="182cbc78-3056-4f11-8c20-76dfd16de8f6" xmlns:ns3="987552fb-e0dd-45a2-9216-9057aa865025" targetNamespace="http://schemas.microsoft.com/office/2006/metadata/properties" ma:root="true" ma:fieldsID="df2ad2fa4e371c27e3a2530e40421b7f" ns2:_="" ns3:_="">
    <xsd:import namespace="182cbc78-3056-4f11-8c20-76dfd16de8f6"/>
    <xsd:import namespace="987552fb-e0dd-45a2-9216-9057aa865025"/>
    <xsd:element name="properties">
      <xsd:complexType>
        <xsd:sequence>
          <xsd:element name="documentManagement">
            <xsd:complexType>
              <xsd:all>
                <xsd:element ref="ns2:Data_x0020_Classification1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cbc78-3056-4f11-8c20-76dfd16de8f6" elementFormDefault="qualified">
    <xsd:import namespace="http://schemas.microsoft.com/office/2006/documentManagement/types"/>
    <xsd:import namespace="http://schemas.microsoft.com/office/infopath/2007/PartnerControls"/>
    <xsd:element name="Data_x0020_Classification1" ma:index="4" ma:displayName="Data Classification" ma:default="Confidential" ma:description="Data Classification" ma:format="Dropdown" ma:internalName="Data_x0020_Classification1" ma:readOnly="false">
      <xsd:simpleType>
        <xsd:restriction base="dms:Choice">
          <xsd:enumeration value="Confidential"/>
          <xsd:enumeration value="Public"/>
          <xsd:enumeration value="Internal"/>
          <xsd:enumeration value="Private"/>
        </xsd:restriction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552fb-e0dd-45a2-9216-9057aa865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_x0020_Classification1 xmlns="182cbc78-3056-4f11-8c20-76dfd16de8f6">Confidential</Data_x0020_Classification1>
  </documentManagement>
</p:properties>
</file>

<file path=customXml/itemProps1.xml><?xml version="1.0" encoding="utf-8"?>
<ds:datastoreItem xmlns:ds="http://schemas.openxmlformats.org/officeDocument/2006/customXml" ds:itemID="{1C0E755B-AC00-43C8-9F7B-7926BC62F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63D4EF-D464-475B-8C54-3DF488EC9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cbc78-3056-4f11-8c20-76dfd16de8f6"/>
    <ds:schemaRef ds:uri="987552fb-e0dd-45a2-9216-9057aa865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028F4-5408-BB46-8C6C-ABBCCD9A6E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9AFF4B-90F4-43A7-8371-7D4DE9588372}">
  <ds:schemaRefs>
    <ds:schemaRef ds:uri="http://schemas.microsoft.com/office/2006/metadata/properties"/>
    <ds:schemaRef ds:uri="http://schemas.microsoft.com/office/infopath/2007/PartnerControls"/>
    <ds:schemaRef ds:uri="182cbc78-3056-4f11-8c20-76dfd16de8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Word_Template2021_Interno-SP</Template>
  <TotalTime>2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Aguilar Sanchez</dc:creator>
  <cp:keywords/>
  <dc:description/>
  <cp:lastModifiedBy>Brandon Rocha Díaz</cp:lastModifiedBy>
  <cp:revision>3</cp:revision>
  <dcterms:created xsi:type="dcterms:W3CDTF">2022-06-17T02:17:00Z</dcterms:created>
  <dcterms:modified xsi:type="dcterms:W3CDTF">2022-06-17T02:20:00Z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0x0101006D00E49B515CF6449C8B1261D66F2AF3</vt:lpwstr>
  </property>
</Properties>
</file>